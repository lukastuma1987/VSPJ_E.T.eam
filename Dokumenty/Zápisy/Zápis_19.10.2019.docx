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GoBack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7376B631" w:rsidR="00FB3E37" w:rsidRPr="00E12C17" w:rsidRDefault="00FB3E37" w:rsidP="00FB3E37">
      <w:pPr>
        <w:spacing w:line="360" w:lineRule="auto"/>
        <w:jc w:val="center"/>
        <w:rPr>
          <w:sz w:val="36"/>
          <w:szCs w:val="36"/>
        </w:rPr>
      </w:pPr>
    </w:p>
    <w:p w14:paraId="5E76280F" w14:textId="104DA70C" w:rsidR="00FB3E37" w:rsidRDefault="005269DF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Řízení softwarových projektů</w:t>
      </w:r>
    </w:p>
    <w:p w14:paraId="0E0E3ED8" w14:textId="476FAC61" w:rsidR="005269DF" w:rsidRPr="008E5EE7" w:rsidRDefault="005269DF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E.T.eam</w:t>
      </w:r>
    </w:p>
    <w:p w14:paraId="1ABF6311" w14:textId="3B483634" w:rsidR="005269DF" w:rsidRDefault="005269DF">
      <w:r>
        <w:br w:type="page"/>
      </w:r>
    </w:p>
    <w:p w14:paraId="5C54371D" w14:textId="7178F824" w:rsidR="005269DF" w:rsidRDefault="005269DF" w:rsidP="005269DF">
      <w:pPr>
        <w:pStyle w:val="Nadpis1"/>
        <w:numPr>
          <w:ilvl w:val="0"/>
          <w:numId w:val="0"/>
        </w:numPr>
        <w:ind w:left="142"/>
      </w:pPr>
      <w:r>
        <w:lastRenderedPageBreak/>
        <w:t>Zápis z porady projektového týmu</w:t>
      </w:r>
    </w:p>
    <w:p w14:paraId="4EA09A8A" w14:textId="3B95864E" w:rsidR="005269DF" w:rsidRDefault="001C46D7" w:rsidP="005269DF">
      <w:pPr>
        <w:pStyle w:val="Zkladntext"/>
      </w:pPr>
      <w:r>
        <w:t>Porada se uskutečnila dne</w:t>
      </w:r>
      <w:r w:rsidR="005269DF">
        <w:t xml:space="preserve"> 1</w:t>
      </w:r>
      <w:r w:rsidR="00C05F94">
        <w:t>9</w:t>
      </w:r>
      <w:r w:rsidR="005269DF">
        <w:t>.10.2019 10:00 – 11:30</w:t>
      </w:r>
    </w:p>
    <w:p w14:paraId="3E5FE342" w14:textId="724E316E" w:rsidR="005269DF" w:rsidRDefault="005269DF" w:rsidP="005269DF">
      <w:pPr>
        <w:pStyle w:val="Zkladntext"/>
      </w:pPr>
      <w:r>
        <w:t>Účastníci: Jiří Dobeš, Libor Veselý, Miroslav Holpuch, Jan Prycl</w:t>
      </w:r>
    </w:p>
    <w:p w14:paraId="7D9AFFBB" w14:textId="7353834F" w:rsidR="005269DF" w:rsidRDefault="005269DF" w:rsidP="005269DF">
      <w:pPr>
        <w:pStyle w:val="Zkladntext"/>
      </w:pPr>
      <w:r>
        <w:t>Projednávané body:</w:t>
      </w:r>
    </w:p>
    <w:p w14:paraId="40150F7B" w14:textId="258FEB5B" w:rsidR="005269DF" w:rsidRDefault="00C05F94" w:rsidP="005269DF">
      <w:pPr>
        <w:pStyle w:val="Zkladntext"/>
        <w:numPr>
          <w:ilvl w:val="0"/>
          <w:numId w:val="27"/>
        </w:numPr>
      </w:pPr>
      <w:r>
        <w:t>Konzultace</w:t>
      </w:r>
      <w:r w:rsidR="005269DF">
        <w:t xml:space="preserve"> </w:t>
      </w:r>
      <w:r>
        <w:t>bussines modelu</w:t>
      </w:r>
      <w:r w:rsidR="005269DF">
        <w:t>.</w:t>
      </w:r>
    </w:p>
    <w:p w14:paraId="038F07F2" w14:textId="15E3B787" w:rsidR="005269DF" w:rsidRDefault="00C05F94" w:rsidP="005269DF">
      <w:pPr>
        <w:pStyle w:val="Zkladntext"/>
        <w:numPr>
          <w:ilvl w:val="0"/>
          <w:numId w:val="27"/>
        </w:numPr>
      </w:pPr>
      <w:r>
        <w:t>Rozšíření znalostí GitHub</w:t>
      </w:r>
    </w:p>
    <w:p w14:paraId="5C048505" w14:textId="0CF11F81" w:rsidR="00C05F94" w:rsidRDefault="00C05F94" w:rsidP="005269DF">
      <w:pPr>
        <w:pStyle w:val="Zkladntext"/>
        <w:numPr>
          <w:ilvl w:val="0"/>
          <w:numId w:val="27"/>
        </w:numPr>
      </w:pPr>
      <w:r>
        <w:t>Volba platformy projektu – dohodnuta aplikace Symphony</w:t>
      </w:r>
    </w:p>
    <w:sectPr w:rsidR="00C05F94" w:rsidSect="00605D0F">
      <w:headerReference w:type="even" r:id="rId8"/>
      <w:headerReference w:type="default" r:id="rId9"/>
      <w:footerReference w:type="even" r:id="rId10"/>
      <w:footerReference w:type="default" r:id="rId11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8896D" w14:textId="77777777" w:rsidR="001C1D3A" w:rsidRDefault="001C1D3A" w:rsidP="00450FBC">
      <w:r>
        <w:separator/>
      </w:r>
    </w:p>
  </w:endnote>
  <w:endnote w:type="continuationSeparator" w:id="0">
    <w:p w14:paraId="438BDF02" w14:textId="77777777" w:rsidR="001C1D3A" w:rsidRDefault="001C1D3A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7642086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8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5135" w14:textId="77777777" w:rsidR="001C1D3A" w:rsidRDefault="001C1D3A" w:rsidP="00450FBC">
      <w:r>
        <w:separator/>
      </w:r>
    </w:p>
  </w:footnote>
  <w:footnote w:type="continuationSeparator" w:id="0">
    <w:p w14:paraId="3D1B3DEC" w14:textId="77777777" w:rsidR="001C1D3A" w:rsidRDefault="001C1D3A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2E5BCF70" w:rsidR="000364C7" w:rsidRPr="00605D0F" w:rsidRDefault="000364C7" w:rsidP="00605D0F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669BE"/>
    <w:multiLevelType w:val="hybridMultilevel"/>
    <w:tmpl w:val="D83AD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D480D"/>
    <w:rsid w:val="000E6885"/>
    <w:rsid w:val="00106274"/>
    <w:rsid w:val="00127A78"/>
    <w:rsid w:val="00145F30"/>
    <w:rsid w:val="001A09D3"/>
    <w:rsid w:val="001C1D3A"/>
    <w:rsid w:val="001C46D7"/>
    <w:rsid w:val="001D2CF3"/>
    <w:rsid w:val="001D6D7E"/>
    <w:rsid w:val="00203032"/>
    <w:rsid w:val="00227221"/>
    <w:rsid w:val="00265331"/>
    <w:rsid w:val="0027255C"/>
    <w:rsid w:val="00287CA6"/>
    <w:rsid w:val="0029203D"/>
    <w:rsid w:val="002A7A19"/>
    <w:rsid w:val="00310168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5078F3"/>
    <w:rsid w:val="005269DF"/>
    <w:rsid w:val="005304B1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36F71"/>
    <w:rsid w:val="0088164E"/>
    <w:rsid w:val="00882623"/>
    <w:rsid w:val="0089646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75F00"/>
    <w:rsid w:val="00A81CBF"/>
    <w:rsid w:val="00AC0EA3"/>
    <w:rsid w:val="00AC1F6C"/>
    <w:rsid w:val="00AD66A9"/>
    <w:rsid w:val="00AE1675"/>
    <w:rsid w:val="00AE7A3C"/>
    <w:rsid w:val="00B07BBE"/>
    <w:rsid w:val="00BA1E5D"/>
    <w:rsid w:val="00BF2973"/>
    <w:rsid w:val="00C04C21"/>
    <w:rsid w:val="00C05F94"/>
    <w:rsid w:val="00C27DB3"/>
    <w:rsid w:val="00C40104"/>
    <w:rsid w:val="00C530A5"/>
    <w:rsid w:val="00C75C7A"/>
    <w:rsid w:val="00C915C1"/>
    <w:rsid w:val="00C92C3D"/>
    <w:rsid w:val="00CE3E66"/>
    <w:rsid w:val="00D114AF"/>
    <w:rsid w:val="00DA6E95"/>
    <w:rsid w:val="00E10248"/>
    <w:rsid w:val="00E1451E"/>
    <w:rsid w:val="00E15CDA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36142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8FD08914-06AB-42C5-9027-61767AAA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</Template>
  <TotalTime>0</TotalTime>
  <Pages>2</Pages>
  <Words>51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Zápis z porady projektového týmu</vt:lpstr>
    </vt:vector>
  </TitlesOfParts>
  <Company>VSPJ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Jiří Dobeš</cp:lastModifiedBy>
  <cp:revision>2</cp:revision>
  <cp:lastPrinted>2018-01-30T10:54:00Z</cp:lastPrinted>
  <dcterms:created xsi:type="dcterms:W3CDTF">2019-10-19T09:26:00Z</dcterms:created>
  <dcterms:modified xsi:type="dcterms:W3CDTF">2019-10-19T09:26:00Z</dcterms:modified>
</cp:coreProperties>
</file>